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53" w:rsidRPr="00571510" w:rsidRDefault="00996F53" w:rsidP="00571510"/>
    <w:sectPr w:rsidR="00996F53" w:rsidRPr="00571510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B2A" w:rsidRDefault="00AA6B2A" w:rsidP="00A60AF4">
      <w:pPr>
        <w:spacing w:after="0" w:line="240" w:lineRule="auto"/>
      </w:pPr>
      <w:r>
        <w:separator/>
      </w:r>
    </w:p>
  </w:endnote>
  <w:endnote w:type="continuationSeparator" w:id="0">
    <w:p w:rsidR="00AA6B2A" w:rsidRDefault="00AA6B2A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DE7" w:rsidRDefault="00B41DE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DE7" w:rsidRDefault="00B41DE7" w:rsidP="00B41DE7">
    <w:pPr>
      <w:pStyle w:val="Fuzeile"/>
      <w:jc w:val="center"/>
      <w:rPr>
        <w:szCs w:val="18"/>
      </w:rPr>
    </w:pPr>
    <w:r>
      <w:rPr>
        <w:szCs w:val="18"/>
      </w:rPr>
      <w:t xml:space="preserve">Evang. Stadt- und Bezirkskantorat, </w:t>
    </w:r>
    <w:r>
      <w:t>Rennfeldstraße 5</w:t>
    </w:r>
    <w:r>
      <w:rPr>
        <w:szCs w:val="18"/>
      </w:rPr>
      <w:t>, 75173 Pforzheim</w:t>
    </w:r>
  </w:p>
  <w:p w:rsidR="00F5283D" w:rsidRPr="00B41DE7" w:rsidRDefault="00B41DE7" w:rsidP="00B41DE7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DE7" w:rsidRDefault="00B41DE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B2A" w:rsidRDefault="00AA6B2A" w:rsidP="00A60AF4">
      <w:pPr>
        <w:spacing w:after="0" w:line="240" w:lineRule="auto"/>
      </w:pPr>
      <w:r>
        <w:separator/>
      </w:r>
    </w:p>
  </w:footnote>
  <w:footnote w:type="continuationSeparator" w:id="0">
    <w:p w:rsidR="00AA6B2A" w:rsidRDefault="00AA6B2A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DE7" w:rsidRDefault="00B41DE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7AC" w:rsidRDefault="00393DE3" w:rsidP="00393DE3">
    <w:pPr>
      <w:pStyle w:val="Text"/>
      <w:jc w:val="center"/>
    </w:pPr>
    <w:r>
      <w:rPr>
        <w:noProof/>
      </w:rPr>
      <w:drawing>
        <wp:inline distT="0" distB="0" distL="0" distR="0">
          <wp:extent cx="1551432" cy="5059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ngschu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32" cy="505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707AC" w:rsidRDefault="008707AC" w:rsidP="008707AC">
    <w:pPr>
      <w:pStyle w:val="Text"/>
    </w:pPr>
  </w:p>
  <w:p w:rsidR="008707AC" w:rsidRDefault="008707AC" w:rsidP="008707AC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Kleine Kurrende (2.</w:t>
    </w:r>
    <w:r w:rsidR="00AD1929">
      <w:rPr>
        <w:rFonts w:ascii="Caecilia LT Std 45 Light" w:hAnsi="Caecilia LT Std 45 Light"/>
        <w:sz w:val="24"/>
        <w:szCs w:val="24"/>
      </w:rPr>
      <w:t xml:space="preserve"> + </w:t>
    </w:r>
    <w:r>
      <w:rPr>
        <w:rFonts w:ascii="Caecilia LT Std 45 Light" w:hAnsi="Caecilia LT Std 45 Light"/>
        <w:sz w:val="24"/>
        <w:szCs w:val="24"/>
      </w:rPr>
      <w:t xml:space="preserve">3. Schuljahr) - </w:t>
    </w:r>
    <w:r w:rsidR="00B41DE7">
      <w:rPr>
        <w:rFonts w:ascii="Caecilia LT Std 45 Light" w:hAnsi="Caecilia LT Std 45 Light"/>
        <w:sz w:val="24"/>
        <w:szCs w:val="24"/>
      </w:rPr>
      <w:t>Probenpl</w:t>
    </w:r>
    <w:r w:rsidR="003020E2">
      <w:rPr>
        <w:rFonts w:ascii="Caecilia LT Std 45 Light" w:hAnsi="Caecilia LT Std 45 Light"/>
        <w:sz w:val="24"/>
        <w:szCs w:val="24"/>
      </w:rPr>
      <w:t>an 2017.2 - Stand vom 17.07.2017</w:t>
    </w:r>
    <w:bookmarkStart w:id="0" w:name="_GoBack"/>
    <w:bookmarkEnd w:id="0"/>
  </w:p>
  <w:p w:rsidR="008707AC" w:rsidRDefault="008707AC" w:rsidP="008707AC">
    <w:pPr>
      <w:pStyle w:val="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DE7" w:rsidRDefault="00B41DE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131B14"/>
    <w:rsid w:val="001D7EBD"/>
    <w:rsid w:val="00212108"/>
    <w:rsid w:val="00297EB3"/>
    <w:rsid w:val="002D7507"/>
    <w:rsid w:val="002E0D4A"/>
    <w:rsid w:val="003020E2"/>
    <w:rsid w:val="00393DE3"/>
    <w:rsid w:val="004F0F0F"/>
    <w:rsid w:val="00571510"/>
    <w:rsid w:val="008356C5"/>
    <w:rsid w:val="008707AC"/>
    <w:rsid w:val="008E1183"/>
    <w:rsid w:val="00996F53"/>
    <w:rsid w:val="009B1FC9"/>
    <w:rsid w:val="00A60AF4"/>
    <w:rsid w:val="00AA6B2A"/>
    <w:rsid w:val="00AD1929"/>
    <w:rsid w:val="00B41DE7"/>
    <w:rsid w:val="00B73A97"/>
    <w:rsid w:val="00C931B2"/>
    <w:rsid w:val="00CB6F44"/>
    <w:rsid w:val="00D47504"/>
    <w:rsid w:val="00E03136"/>
    <w:rsid w:val="00F35245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8707AC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8707AC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368B7-B88E-4C3F-90C4-423C7BCE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9</cp:revision>
  <dcterms:created xsi:type="dcterms:W3CDTF">2016-12-23T11:49:00Z</dcterms:created>
  <dcterms:modified xsi:type="dcterms:W3CDTF">2017-07-15T06:26:00Z</dcterms:modified>
</cp:coreProperties>
</file>