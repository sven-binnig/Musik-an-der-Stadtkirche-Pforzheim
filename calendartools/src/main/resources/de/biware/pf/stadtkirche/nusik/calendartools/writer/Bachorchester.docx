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72" w:rsidRPr="006F6515" w:rsidRDefault="00A67972" w:rsidP="006F6515"/>
    <w:sectPr w:rsidR="00A67972" w:rsidRPr="006F6515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100" w:rsidRDefault="00441100" w:rsidP="00A60AF4">
      <w:pPr>
        <w:spacing w:after="0" w:line="240" w:lineRule="auto"/>
      </w:pPr>
      <w:r>
        <w:separator/>
      </w:r>
    </w:p>
  </w:endnote>
  <w:endnote w:type="continuationSeparator" w:id="0">
    <w:p w:rsidR="00441100" w:rsidRDefault="00441100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2EC" w:rsidRDefault="007F02E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AF4" w:rsidRDefault="00F5283D" w:rsidP="00F5283D">
    <w:pPr>
      <w:pStyle w:val="Fuzeile"/>
      <w:jc w:val="center"/>
      <w:rPr>
        <w:szCs w:val="18"/>
      </w:rPr>
    </w:pPr>
    <w:proofErr w:type="spellStart"/>
    <w:r w:rsidRPr="00F5283D">
      <w:rPr>
        <w:szCs w:val="18"/>
      </w:rPr>
      <w:t>Evang</w:t>
    </w:r>
    <w:proofErr w:type="spellEnd"/>
    <w:r>
      <w:rPr>
        <w:szCs w:val="18"/>
      </w:rPr>
      <w:t xml:space="preserve">. </w:t>
    </w:r>
    <w:r w:rsidR="004215ED">
      <w:rPr>
        <w:szCs w:val="18"/>
      </w:rPr>
      <w:t xml:space="preserve">Stadt- und </w:t>
    </w:r>
    <w:r w:rsidR="00C931B2">
      <w:rPr>
        <w:szCs w:val="18"/>
      </w:rPr>
      <w:t>Bezir</w:t>
    </w:r>
    <w:r>
      <w:rPr>
        <w:szCs w:val="18"/>
      </w:rPr>
      <w:t>k</w:t>
    </w:r>
    <w:r w:rsidR="00C931B2">
      <w:rPr>
        <w:szCs w:val="18"/>
      </w:rPr>
      <w:t>sk</w:t>
    </w:r>
    <w:r>
      <w:rPr>
        <w:szCs w:val="18"/>
      </w:rPr>
      <w:t xml:space="preserve">antorat, </w:t>
    </w:r>
    <w:r w:rsidR="00E07FE9">
      <w:t>Rennfeldstraße 5</w:t>
    </w:r>
    <w:r>
      <w:rPr>
        <w:szCs w:val="18"/>
      </w:rPr>
      <w:t>, 75173 Pforzheim</w:t>
    </w:r>
  </w:p>
  <w:p w:rsidR="00F5283D" w:rsidRPr="00F5283D" w:rsidRDefault="00F5283D" w:rsidP="00F5283D">
    <w:pPr>
      <w:pStyle w:val="Fuzeile"/>
      <w:jc w:val="center"/>
      <w:rPr>
        <w:szCs w:val="18"/>
      </w:rPr>
    </w:pPr>
    <w:r>
      <w:rPr>
        <w:szCs w:val="18"/>
      </w:rPr>
      <w:t xml:space="preserve">Tel: </w:t>
    </w:r>
    <w:r w:rsidR="00E07FE9"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2EC" w:rsidRDefault="007F02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100" w:rsidRDefault="00441100" w:rsidP="00A60AF4">
      <w:pPr>
        <w:spacing w:after="0" w:line="240" w:lineRule="auto"/>
      </w:pPr>
      <w:r>
        <w:separator/>
      </w:r>
    </w:p>
  </w:footnote>
  <w:footnote w:type="continuationSeparator" w:id="0">
    <w:p w:rsidR="00441100" w:rsidRDefault="00441100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2EC" w:rsidRDefault="007F02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BAC" w:rsidRDefault="00D938FD" w:rsidP="00D938FD">
    <w:pPr>
      <w:pStyle w:val="Text"/>
      <w:jc w:val="center"/>
    </w:pPr>
    <w:r>
      <w:rPr>
        <w:noProof/>
      </w:rPr>
      <w:drawing>
        <wp:inline distT="0" distB="0" distL="0" distR="0">
          <wp:extent cx="2133600" cy="313944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chorches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313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36BAC" w:rsidRDefault="00F36BAC" w:rsidP="00F36BAC">
    <w:pPr>
      <w:pStyle w:val="Text"/>
    </w:pPr>
  </w:p>
  <w:p w:rsidR="00F36BAC" w:rsidRDefault="00F36BAC" w:rsidP="00F36BAC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>Probenplan 2017.</w:t>
    </w:r>
    <w:r w:rsidR="00E07FE9">
      <w:rPr>
        <w:rFonts w:ascii="Caecilia LT Std 45 Light" w:hAnsi="Caecilia LT Std 45 Light"/>
        <w:sz w:val="24"/>
        <w:szCs w:val="24"/>
      </w:rPr>
      <w:t>2</w:t>
    </w:r>
    <w:r>
      <w:rPr>
        <w:rFonts w:ascii="Caecilia LT Std 45 Light" w:hAnsi="Caecilia LT Std 45 Light"/>
        <w:sz w:val="24"/>
        <w:szCs w:val="24"/>
      </w:rPr>
      <w:t xml:space="preserve"> - Stand vom </w:t>
    </w:r>
    <w:r w:rsidR="00E07FE9">
      <w:rPr>
        <w:rFonts w:ascii="Caecilia LT Std 45 Light" w:hAnsi="Caecilia LT Std 45 Light"/>
        <w:sz w:val="24"/>
        <w:szCs w:val="24"/>
      </w:rPr>
      <w:t>17</w:t>
    </w:r>
    <w:r>
      <w:rPr>
        <w:rFonts w:ascii="Caecilia LT Std 45 Light" w:hAnsi="Caecilia LT Std 45 Light"/>
        <w:sz w:val="24"/>
        <w:szCs w:val="24"/>
      </w:rPr>
      <w:t>.</w:t>
    </w:r>
    <w:r w:rsidR="00E07FE9">
      <w:rPr>
        <w:rFonts w:ascii="Caecilia LT Std 45 Light" w:hAnsi="Caecilia LT Std 45 Light"/>
        <w:sz w:val="24"/>
        <w:szCs w:val="24"/>
      </w:rPr>
      <w:t>07</w:t>
    </w:r>
    <w:r>
      <w:rPr>
        <w:rFonts w:ascii="Caecilia LT Std 45 Light" w:hAnsi="Caecilia LT Std 45 Light"/>
        <w:sz w:val="24"/>
        <w:szCs w:val="24"/>
      </w:rPr>
      <w:t>.201</w:t>
    </w:r>
    <w:r w:rsidR="007F02EC">
      <w:rPr>
        <w:rFonts w:ascii="Caecilia LT Std 45 Light" w:hAnsi="Caecilia LT Std 45 Light"/>
        <w:sz w:val="24"/>
        <w:szCs w:val="24"/>
      </w:rPr>
      <w:t>7</w:t>
    </w:r>
    <w:bookmarkStart w:id="0" w:name="_GoBack"/>
    <w:bookmarkEnd w:id="0"/>
  </w:p>
  <w:p w:rsidR="00A60AF4" w:rsidRPr="00F36BAC" w:rsidRDefault="00A60AF4" w:rsidP="00F36BA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2EC" w:rsidRDefault="007F02E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0F6E57"/>
    <w:rsid w:val="00131B14"/>
    <w:rsid w:val="001D7EBD"/>
    <w:rsid w:val="002D7507"/>
    <w:rsid w:val="002E0D4A"/>
    <w:rsid w:val="004215ED"/>
    <w:rsid w:val="00441100"/>
    <w:rsid w:val="004F0F0F"/>
    <w:rsid w:val="005626E8"/>
    <w:rsid w:val="00642433"/>
    <w:rsid w:val="006F6515"/>
    <w:rsid w:val="007F02EC"/>
    <w:rsid w:val="009B1FC9"/>
    <w:rsid w:val="00A60AF4"/>
    <w:rsid w:val="00A67972"/>
    <w:rsid w:val="00B73A97"/>
    <w:rsid w:val="00C931B2"/>
    <w:rsid w:val="00CB6F44"/>
    <w:rsid w:val="00D938FD"/>
    <w:rsid w:val="00E03136"/>
    <w:rsid w:val="00E07FE9"/>
    <w:rsid w:val="00F16C43"/>
    <w:rsid w:val="00F36BAC"/>
    <w:rsid w:val="00F5283D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F36BAC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F36BAC"/>
    <w:pPr>
      <w:spacing w:after="0" w:line="240" w:lineRule="auto"/>
    </w:pPr>
    <w:rPr>
      <w:rFonts w:ascii="Helvetica" w:eastAsia="Arial Unicode MS" w:hAnsi="Helvetica" w:cs="Arial Unicode MS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28029-13C4-455F-8A14-D25701E9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9</cp:revision>
  <dcterms:created xsi:type="dcterms:W3CDTF">2016-12-23T11:23:00Z</dcterms:created>
  <dcterms:modified xsi:type="dcterms:W3CDTF">2017-07-15T06:27:00Z</dcterms:modified>
</cp:coreProperties>
</file>