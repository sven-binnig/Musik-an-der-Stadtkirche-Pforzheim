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D99" w:rsidRPr="00DD1C0D" w:rsidRDefault="00483D99" w:rsidP="00DD1C0D"/>
    <w:sectPr w:rsidR="00483D99" w:rsidRPr="00DD1C0D" w:rsidSect="001D7E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76D" w:rsidRDefault="00E2776D" w:rsidP="00A60AF4">
      <w:pPr>
        <w:spacing w:after="0" w:line="240" w:lineRule="auto"/>
      </w:pPr>
      <w:r>
        <w:separator/>
      </w:r>
    </w:p>
  </w:endnote>
  <w:endnote w:type="continuationSeparator" w:id="0">
    <w:p w:rsidR="00E2776D" w:rsidRDefault="00E2776D" w:rsidP="00A6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ecilia LT Std Ro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ecilia LT Std 45 Ligh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9DF" w:rsidRDefault="00CA19D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9DF" w:rsidRDefault="00CA19DF" w:rsidP="00CA19DF">
    <w:pPr>
      <w:pStyle w:val="Fuzeile"/>
      <w:jc w:val="center"/>
      <w:rPr>
        <w:szCs w:val="18"/>
      </w:rPr>
    </w:pPr>
    <w:proofErr w:type="spellStart"/>
    <w:r>
      <w:rPr>
        <w:szCs w:val="18"/>
      </w:rPr>
      <w:t>Evang</w:t>
    </w:r>
    <w:proofErr w:type="spellEnd"/>
    <w:r>
      <w:rPr>
        <w:szCs w:val="18"/>
      </w:rPr>
      <w:t xml:space="preserve">. Stadt- und Bezirkskantorat, </w:t>
    </w:r>
    <w:r>
      <w:t>Rennfeldstraße 5</w:t>
    </w:r>
    <w:r>
      <w:rPr>
        <w:szCs w:val="18"/>
      </w:rPr>
      <w:t>, 75173 Pforzheim</w:t>
    </w:r>
  </w:p>
  <w:p w:rsidR="00F5283D" w:rsidRPr="00CA19DF" w:rsidRDefault="00CA19DF" w:rsidP="00CA19DF">
    <w:pPr>
      <w:pStyle w:val="Fuzeile"/>
      <w:jc w:val="center"/>
    </w:pPr>
    <w:r>
      <w:rPr>
        <w:szCs w:val="18"/>
      </w:rPr>
      <w:t xml:space="preserve">Tel: </w:t>
    </w:r>
    <w:r>
      <w:t>07231 2801135</w:t>
    </w:r>
    <w:r>
      <w:rPr>
        <w:szCs w:val="18"/>
      </w:rPr>
      <w:t>, Mail: bezirkskantorat.pforzheim@gmx.de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9DF" w:rsidRDefault="00CA19D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76D" w:rsidRDefault="00E2776D" w:rsidP="00A60AF4">
      <w:pPr>
        <w:spacing w:after="0" w:line="240" w:lineRule="auto"/>
      </w:pPr>
      <w:r>
        <w:separator/>
      </w:r>
    </w:p>
  </w:footnote>
  <w:footnote w:type="continuationSeparator" w:id="0">
    <w:p w:rsidR="00E2776D" w:rsidRDefault="00E2776D" w:rsidP="00A6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9DF" w:rsidRDefault="00CA19D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ABC" w:rsidRDefault="0087668F" w:rsidP="0087668F">
    <w:pPr>
      <w:pStyle w:val="Text"/>
      <w:jc w:val="center"/>
    </w:pPr>
    <w:r>
      <w:rPr>
        <w:noProof/>
      </w:rPr>
      <w:drawing>
        <wp:inline distT="0" distB="0" distL="0" distR="0">
          <wp:extent cx="1551432" cy="505968"/>
          <wp:effectExtent l="0" t="0" r="0" b="889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ingschu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1432" cy="5059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92ABC" w:rsidRDefault="00A92ABC" w:rsidP="00A92ABC">
    <w:pPr>
      <w:pStyle w:val="Text"/>
      <w:jc w:val="center"/>
    </w:pPr>
  </w:p>
  <w:p w:rsidR="00A92ABC" w:rsidRDefault="00A92ABC" w:rsidP="00A92ABC">
    <w:pPr>
      <w:pStyle w:val="Text"/>
      <w:jc w:val="center"/>
      <w:rPr>
        <w:rFonts w:ascii="Caecilia LT Std 45 Light" w:eastAsia="Caecilia LT Std 45 Light" w:hAnsi="Caecilia LT Std 45 Light" w:cs="Caecilia LT Std 45 Light"/>
        <w:sz w:val="24"/>
        <w:szCs w:val="24"/>
      </w:rPr>
    </w:pPr>
    <w:r>
      <w:rPr>
        <w:rFonts w:ascii="Caecilia LT Std 45 Light" w:hAnsi="Caecilia LT Std 45 Light"/>
        <w:sz w:val="24"/>
        <w:szCs w:val="24"/>
      </w:rPr>
      <w:t>Große Kurrende Mädchen (</w:t>
    </w:r>
    <w:r w:rsidR="009268FE">
      <w:rPr>
        <w:rFonts w:ascii="Caecilia LT Std 45 Light" w:hAnsi="Caecilia LT Std 45 Light"/>
        <w:sz w:val="24"/>
        <w:szCs w:val="24"/>
      </w:rPr>
      <w:t xml:space="preserve">ab </w:t>
    </w:r>
    <w:r>
      <w:rPr>
        <w:rFonts w:ascii="Caecilia LT Std 45 Light" w:hAnsi="Caecilia LT Std 45 Light"/>
        <w:sz w:val="24"/>
        <w:szCs w:val="24"/>
      </w:rPr>
      <w:t xml:space="preserve">4. </w:t>
    </w:r>
    <w:r>
      <w:rPr>
        <w:rFonts w:ascii="Caecilia LT Std 45 Light" w:hAnsi="Caecilia LT Std 45 Light"/>
        <w:sz w:val="24"/>
        <w:szCs w:val="24"/>
      </w:rPr>
      <w:t xml:space="preserve">Schuljahr) - </w:t>
    </w:r>
    <w:r w:rsidR="00CA19DF">
      <w:rPr>
        <w:rFonts w:ascii="Caecilia LT Std 45 Light" w:hAnsi="Caecilia LT Std 45 Light"/>
        <w:sz w:val="24"/>
        <w:szCs w:val="24"/>
      </w:rPr>
      <w:t>Probenpl</w:t>
    </w:r>
    <w:r w:rsidR="00505530">
      <w:rPr>
        <w:rFonts w:ascii="Caecilia LT Std 45 Light" w:hAnsi="Caecilia LT Std 45 Light"/>
        <w:sz w:val="24"/>
        <w:szCs w:val="24"/>
      </w:rPr>
      <w:t xml:space="preserve">an 2017.2 - Stand vom </w:t>
    </w:r>
    <w:r w:rsidR="00505530">
      <w:rPr>
        <w:rFonts w:ascii="Caecilia LT Std 45 Light" w:hAnsi="Caecilia LT Std 45 Light"/>
        <w:sz w:val="24"/>
        <w:szCs w:val="24"/>
      </w:rPr>
      <w:t>17.07.2017</w:t>
    </w:r>
    <w:bookmarkStart w:id="0" w:name="_GoBack"/>
    <w:bookmarkEnd w:id="0"/>
  </w:p>
  <w:p w:rsidR="00A60AF4" w:rsidRPr="00A92ABC" w:rsidRDefault="00A60AF4" w:rsidP="00A92ABC">
    <w:pPr>
      <w:pStyle w:val="Tex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9DF" w:rsidRDefault="00CA19D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A97"/>
    <w:rsid w:val="00131B14"/>
    <w:rsid w:val="00172876"/>
    <w:rsid w:val="001D7EBD"/>
    <w:rsid w:val="002D7507"/>
    <w:rsid w:val="002E0D4A"/>
    <w:rsid w:val="00483D99"/>
    <w:rsid w:val="004F0F0F"/>
    <w:rsid w:val="00505530"/>
    <w:rsid w:val="00530876"/>
    <w:rsid w:val="007F7D19"/>
    <w:rsid w:val="0087668F"/>
    <w:rsid w:val="009046B7"/>
    <w:rsid w:val="009268FE"/>
    <w:rsid w:val="009B1FC9"/>
    <w:rsid w:val="00A60AF4"/>
    <w:rsid w:val="00A92ABC"/>
    <w:rsid w:val="00B61B11"/>
    <w:rsid w:val="00B73A97"/>
    <w:rsid w:val="00B9514E"/>
    <w:rsid w:val="00C931B2"/>
    <w:rsid w:val="00CA19DF"/>
    <w:rsid w:val="00CB6F44"/>
    <w:rsid w:val="00DD1C0D"/>
    <w:rsid w:val="00E03136"/>
    <w:rsid w:val="00E2776D"/>
    <w:rsid w:val="00F5283D"/>
    <w:rsid w:val="00FD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D7507"/>
    <w:rPr>
      <w:rFonts w:ascii="Caecilia LT Std Roman" w:hAnsi="Caecilia LT Std Roman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0AF4"/>
  </w:style>
  <w:style w:type="paragraph" w:styleId="Fuzeile">
    <w:name w:val="footer"/>
    <w:basedOn w:val="Standard"/>
    <w:link w:val="Fu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0A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0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0A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5283D"/>
    <w:rPr>
      <w:color w:val="808080"/>
    </w:rPr>
  </w:style>
  <w:style w:type="paragraph" w:customStyle="1" w:styleId="Text">
    <w:name w:val="Text"/>
    <w:rsid w:val="00A92AB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D7507"/>
    <w:rPr>
      <w:rFonts w:ascii="Caecilia LT Std Roman" w:hAnsi="Caecilia LT Std Roman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0AF4"/>
  </w:style>
  <w:style w:type="paragraph" w:styleId="Fuzeile">
    <w:name w:val="footer"/>
    <w:basedOn w:val="Standard"/>
    <w:link w:val="FuzeileZchn"/>
    <w:uiPriority w:val="99"/>
    <w:unhideWhenUsed/>
    <w:rsid w:val="00A60A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0AF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0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0AF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5283D"/>
    <w:rPr>
      <w:color w:val="808080"/>
    </w:rPr>
  </w:style>
  <w:style w:type="paragraph" w:customStyle="1" w:styleId="Text">
    <w:name w:val="Text"/>
    <w:rsid w:val="00A92AB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ra\Internet\web3\entwicklung\calendartools\src\main\resources\de\biware\pf\stadtkirche\nusik\calendartools\writer\probenpla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2221C-C0EB-42A7-B338-B39BE0624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probenplan.dotx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Name</cp:lastModifiedBy>
  <cp:revision>10</cp:revision>
  <dcterms:created xsi:type="dcterms:W3CDTF">2016-12-23T11:24:00Z</dcterms:created>
  <dcterms:modified xsi:type="dcterms:W3CDTF">2017-07-15T06:27:00Z</dcterms:modified>
</cp:coreProperties>
</file>