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79" w:rsidRPr="00DD1395" w:rsidRDefault="001C3A79" w:rsidP="00DD1395"/>
    <w:sectPr w:rsidR="001C3A79" w:rsidRPr="00DD1395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80" w:rsidRDefault="00681A80" w:rsidP="00A60AF4">
      <w:pPr>
        <w:spacing w:after="0" w:line="240" w:lineRule="auto"/>
      </w:pPr>
      <w:r>
        <w:separator/>
      </w:r>
    </w:p>
  </w:endnote>
  <w:endnote w:type="continuationSeparator" w:id="0">
    <w:p w:rsidR="00681A80" w:rsidRDefault="00681A80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86D" w:rsidRDefault="00A938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62" w:rsidRDefault="00360C62" w:rsidP="00360C62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360C62" w:rsidRDefault="00360C62" w:rsidP="00F5283D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 xml:space="preserve">, </w:t>
    </w:r>
    <w:r w:rsidR="00F5283D">
      <w:rPr>
        <w:szCs w:val="18"/>
      </w:rPr>
      <w:t xml:space="preserve">Mail: </w:t>
    </w:r>
    <w:r w:rsidR="0008752C">
      <w:rPr>
        <w:szCs w:val="18"/>
      </w:rPr>
      <w:t>chorleitung</w:t>
    </w:r>
    <w:r w:rsidR="00F5283D">
      <w:rPr>
        <w:szCs w:val="18"/>
      </w:rPr>
      <w:t>@</w:t>
    </w:r>
    <w:r w:rsidR="0008752C">
      <w:rPr>
        <w:szCs w:val="18"/>
      </w:rPr>
      <w:t>oratorienchor-pforzheim</w:t>
    </w:r>
    <w:r w:rsidR="00F5283D">
      <w:rPr>
        <w:szCs w:val="18"/>
      </w:rPr>
      <w:t>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86D" w:rsidRDefault="00A9386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80" w:rsidRDefault="00681A80" w:rsidP="00A60AF4">
      <w:pPr>
        <w:spacing w:after="0" w:line="240" w:lineRule="auto"/>
      </w:pPr>
      <w:r>
        <w:separator/>
      </w:r>
    </w:p>
  </w:footnote>
  <w:footnote w:type="continuationSeparator" w:id="0">
    <w:p w:rsidR="00681A80" w:rsidRDefault="00681A80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86D" w:rsidRDefault="00A938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B8B" w:rsidRDefault="0008752C" w:rsidP="0008752C">
    <w:pPr>
      <w:pStyle w:val="Text"/>
      <w:jc w:val="center"/>
    </w:pPr>
    <w:r>
      <w:rPr>
        <w:noProof/>
      </w:rPr>
      <w:drawing>
        <wp:inline distT="0" distB="0" distL="0" distR="0">
          <wp:extent cx="2124456" cy="313944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ratoriench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456" cy="31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2B8B" w:rsidRDefault="00B22B8B" w:rsidP="00B22B8B">
    <w:pPr>
      <w:pStyle w:val="Text"/>
    </w:pPr>
  </w:p>
  <w:p w:rsidR="00360C62" w:rsidRDefault="00360C62" w:rsidP="00360C62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</w:t>
    </w:r>
    <w:r w:rsidR="00A9386D">
      <w:rPr>
        <w:rFonts w:ascii="Caecilia LT Std 45 Light" w:hAnsi="Caecilia LT Std 45 Light"/>
        <w:sz w:val="24"/>
        <w:szCs w:val="24"/>
      </w:rPr>
      <w:t xml:space="preserve">an 2017.2 - Stand vom </w:t>
    </w:r>
    <w:r w:rsidR="00A9386D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B22B8B" w:rsidRDefault="00A60AF4" w:rsidP="00B22B8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86D" w:rsidRDefault="00A9386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8752C"/>
    <w:rsid w:val="00122037"/>
    <w:rsid w:val="00131B14"/>
    <w:rsid w:val="001C3A79"/>
    <w:rsid w:val="001D7EBD"/>
    <w:rsid w:val="002D7507"/>
    <w:rsid w:val="002E0D4A"/>
    <w:rsid w:val="00360C62"/>
    <w:rsid w:val="004F0F0F"/>
    <w:rsid w:val="00681A80"/>
    <w:rsid w:val="008D6B80"/>
    <w:rsid w:val="009B1FC9"/>
    <w:rsid w:val="00A60AF4"/>
    <w:rsid w:val="00A9386D"/>
    <w:rsid w:val="00B22B8B"/>
    <w:rsid w:val="00B73A97"/>
    <w:rsid w:val="00C931B2"/>
    <w:rsid w:val="00C953C9"/>
    <w:rsid w:val="00CB6F44"/>
    <w:rsid w:val="00CF6C7B"/>
    <w:rsid w:val="00DD1395"/>
    <w:rsid w:val="00E03136"/>
    <w:rsid w:val="00F5283D"/>
    <w:rsid w:val="00FC1CFB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B22B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B22B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298C7-B85D-435E-B4A7-75F4E51D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9</cp:revision>
  <dcterms:created xsi:type="dcterms:W3CDTF">2016-12-23T11:20:00Z</dcterms:created>
  <dcterms:modified xsi:type="dcterms:W3CDTF">2017-07-15T06:27:00Z</dcterms:modified>
</cp:coreProperties>
</file>