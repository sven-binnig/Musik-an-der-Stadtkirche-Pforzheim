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90" w:rsidRPr="00670BC5" w:rsidRDefault="007E1E90" w:rsidP="00670BC5"/>
    <w:sectPr w:rsidR="007E1E90" w:rsidRPr="00670BC5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AC8" w:rsidRDefault="00415AC8" w:rsidP="00A60AF4">
      <w:pPr>
        <w:spacing w:after="0" w:line="240" w:lineRule="auto"/>
      </w:pPr>
      <w:r>
        <w:separator/>
      </w:r>
    </w:p>
  </w:endnote>
  <w:endnote w:type="continuationSeparator" w:id="0">
    <w:p w:rsidR="00415AC8" w:rsidRDefault="00415AC8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BC" w:rsidRDefault="003009B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FE7" w:rsidRDefault="00ED3FE7" w:rsidP="00ED3FE7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ED3FE7" w:rsidRDefault="00ED3FE7" w:rsidP="00ED3FE7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BC" w:rsidRDefault="003009B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AC8" w:rsidRDefault="00415AC8" w:rsidP="00A60AF4">
      <w:pPr>
        <w:spacing w:after="0" w:line="240" w:lineRule="auto"/>
      </w:pPr>
      <w:r>
        <w:separator/>
      </w:r>
    </w:p>
  </w:footnote>
  <w:footnote w:type="continuationSeparator" w:id="0">
    <w:p w:rsidR="00415AC8" w:rsidRDefault="00415AC8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BC" w:rsidRDefault="003009B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24" w:rsidRDefault="00CC2B96" w:rsidP="00CC2B96">
    <w:pPr>
      <w:pStyle w:val="Text"/>
      <w:jc w:val="center"/>
    </w:pPr>
    <w:r>
      <w:rPr>
        <w:noProof/>
      </w:rPr>
      <w:drawing>
        <wp:inline distT="0" distB="0" distL="0" distR="0">
          <wp:extent cx="2795016" cy="399288"/>
          <wp:effectExtent l="0" t="0" r="5715" b="127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rojektkantore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5016" cy="399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A4F24" w:rsidRDefault="00CA4F24" w:rsidP="00CA4F24">
    <w:pPr>
      <w:pStyle w:val="Text"/>
    </w:pPr>
  </w:p>
  <w:p w:rsidR="00CA4F24" w:rsidRPr="00ED3FE7" w:rsidRDefault="00ED3FE7" w:rsidP="00CA4F24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</w:t>
    </w:r>
    <w:r w:rsidR="003009BC">
      <w:rPr>
        <w:rFonts w:ascii="Caecilia LT Std 45 Light" w:hAnsi="Caecilia LT Std 45 Light"/>
        <w:sz w:val="24"/>
        <w:szCs w:val="24"/>
      </w:rPr>
      <w:t xml:space="preserve">an 2017.2 - Stand vom </w:t>
    </w:r>
    <w:r w:rsidR="003009BC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CA4F24" w:rsidRDefault="00A60AF4" w:rsidP="00CA4F2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9BC" w:rsidRDefault="003009B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D7EBD"/>
    <w:rsid w:val="002D7507"/>
    <w:rsid w:val="002E0D4A"/>
    <w:rsid w:val="003009BC"/>
    <w:rsid w:val="00415AC8"/>
    <w:rsid w:val="004F0F0F"/>
    <w:rsid w:val="005B074A"/>
    <w:rsid w:val="00670BC5"/>
    <w:rsid w:val="006D7B68"/>
    <w:rsid w:val="007E1E90"/>
    <w:rsid w:val="009B1FC9"/>
    <w:rsid w:val="00A60AF4"/>
    <w:rsid w:val="00B73A97"/>
    <w:rsid w:val="00C931B2"/>
    <w:rsid w:val="00CA4F24"/>
    <w:rsid w:val="00CB6F44"/>
    <w:rsid w:val="00CC2B96"/>
    <w:rsid w:val="00CF593B"/>
    <w:rsid w:val="00D138CC"/>
    <w:rsid w:val="00D543ED"/>
    <w:rsid w:val="00E03136"/>
    <w:rsid w:val="00ED3FE7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CA4F24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CA4F24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43190-DB42-4756-BC16-1370609F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9</cp:revision>
  <dcterms:created xsi:type="dcterms:W3CDTF">2016-12-23T11:45:00Z</dcterms:created>
  <dcterms:modified xsi:type="dcterms:W3CDTF">2017-07-15T06:27:00Z</dcterms:modified>
</cp:coreProperties>
</file>